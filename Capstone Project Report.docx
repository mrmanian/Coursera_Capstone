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8FFA6" w14:textId="1E1CB3EB" w:rsidR="005E77EC" w:rsidRPr="00613193" w:rsidRDefault="00FA4F17" w:rsidP="00FA4F17">
      <w:pPr>
        <w:spacing w:after="0"/>
        <w:ind w:left="720" w:hanging="720"/>
        <w:jc w:val="center"/>
        <w:rPr>
          <w:rFonts w:asciiTheme="majorHAnsi" w:hAnsiTheme="majorHAnsi" w:cstheme="majorHAnsi"/>
          <w:b/>
          <w:bCs/>
          <w:color w:val="7A4F13" w:themeColor="accent1" w:themeShade="80"/>
          <w:sz w:val="36"/>
          <w:szCs w:val="36"/>
        </w:rPr>
      </w:pPr>
      <w:r w:rsidRPr="00613193">
        <w:rPr>
          <w:rFonts w:asciiTheme="majorHAnsi" w:hAnsiTheme="majorHAnsi" w:cstheme="majorHAnsi"/>
          <w:b/>
          <w:bCs/>
          <w:color w:val="7A4F13" w:themeColor="accent1" w:themeShade="80"/>
          <w:sz w:val="36"/>
          <w:szCs w:val="36"/>
        </w:rPr>
        <w:t>Best Places to Build Additional Hospitals in New Jersey</w:t>
      </w:r>
    </w:p>
    <w:p w14:paraId="4E2EFCA3" w14:textId="26BD3FDA" w:rsidR="00613193" w:rsidRPr="00613193" w:rsidRDefault="00613193" w:rsidP="00FA4F17">
      <w:pPr>
        <w:spacing w:after="0"/>
        <w:ind w:left="720" w:hanging="720"/>
        <w:jc w:val="center"/>
        <w:rPr>
          <w:rFonts w:asciiTheme="majorHAnsi" w:hAnsiTheme="majorHAnsi" w:cstheme="majorHAnsi"/>
          <w:sz w:val="32"/>
          <w:szCs w:val="32"/>
        </w:rPr>
      </w:pPr>
      <w:r w:rsidRPr="00613193">
        <w:rPr>
          <w:rFonts w:asciiTheme="majorHAnsi" w:hAnsiTheme="majorHAnsi" w:cstheme="majorHAnsi"/>
          <w:sz w:val="32"/>
          <w:szCs w:val="32"/>
        </w:rPr>
        <w:t xml:space="preserve">IBM Data Science </w:t>
      </w:r>
      <w:r w:rsidR="00095398">
        <w:rPr>
          <w:rFonts w:asciiTheme="majorHAnsi" w:hAnsiTheme="majorHAnsi" w:cstheme="majorHAnsi"/>
          <w:sz w:val="32"/>
          <w:szCs w:val="32"/>
        </w:rPr>
        <w:t xml:space="preserve">Capstone </w:t>
      </w:r>
      <w:r w:rsidRPr="00613193">
        <w:rPr>
          <w:rFonts w:asciiTheme="majorHAnsi" w:hAnsiTheme="majorHAnsi" w:cstheme="majorHAnsi"/>
          <w:sz w:val="32"/>
          <w:szCs w:val="32"/>
        </w:rPr>
        <w:t>Project Report</w:t>
      </w:r>
    </w:p>
    <w:p w14:paraId="3A225218" w14:textId="33A2B4F7" w:rsidR="00FA4F17" w:rsidRDefault="00FA4F17" w:rsidP="00FA4F17">
      <w:pPr>
        <w:spacing w:after="0"/>
        <w:ind w:left="720" w:hanging="720"/>
        <w:jc w:val="center"/>
        <w:rPr>
          <w:rFonts w:asciiTheme="majorHAnsi" w:hAnsiTheme="majorHAnsi" w:cstheme="majorHAnsi"/>
          <w:sz w:val="28"/>
          <w:szCs w:val="28"/>
        </w:rPr>
      </w:pPr>
      <w:r w:rsidRPr="00613193">
        <w:rPr>
          <w:rFonts w:asciiTheme="majorHAnsi" w:hAnsiTheme="majorHAnsi" w:cstheme="majorHAnsi"/>
          <w:sz w:val="28"/>
          <w:szCs w:val="28"/>
        </w:rPr>
        <w:t>By: Michael Manian</w:t>
      </w:r>
    </w:p>
    <w:p w14:paraId="1D1AB9F5" w14:textId="107DFB6F" w:rsidR="006D435B" w:rsidRPr="00613193" w:rsidRDefault="002E53A9" w:rsidP="005E77EC">
      <w:pPr>
        <w:pStyle w:val="Heading2"/>
        <w:numPr>
          <w:ilvl w:val="0"/>
          <w:numId w:val="16"/>
        </w:numPr>
        <w:rPr>
          <w:sz w:val="36"/>
          <w:szCs w:val="24"/>
        </w:rPr>
      </w:pPr>
      <w:r w:rsidRPr="00613193">
        <w:rPr>
          <w:sz w:val="36"/>
          <w:szCs w:val="24"/>
        </w:rPr>
        <w:t>Introduction</w:t>
      </w:r>
    </w:p>
    <w:p w14:paraId="6804659F" w14:textId="69232DB7" w:rsidR="005E77EC" w:rsidRPr="00095398" w:rsidRDefault="005E77EC" w:rsidP="005E77EC">
      <w:pPr>
        <w:pStyle w:val="Heading3"/>
        <w:numPr>
          <w:ilvl w:val="1"/>
          <w:numId w:val="16"/>
        </w:numPr>
        <w:rPr>
          <w:sz w:val="30"/>
          <w:szCs w:val="30"/>
        </w:rPr>
      </w:pPr>
      <w:r w:rsidRPr="00095398">
        <w:rPr>
          <w:sz w:val="30"/>
          <w:szCs w:val="30"/>
        </w:rPr>
        <w:t>Background</w:t>
      </w:r>
    </w:p>
    <w:p w14:paraId="00E2FC07" w14:textId="7642D47F" w:rsidR="005E77EC" w:rsidRPr="00095398" w:rsidRDefault="00146691" w:rsidP="005E77EC">
      <w:pPr>
        <w:rPr>
          <w:sz w:val="24"/>
          <w:szCs w:val="24"/>
        </w:rPr>
      </w:pPr>
      <w:r w:rsidRPr="00095398">
        <w:rPr>
          <w:sz w:val="24"/>
          <w:szCs w:val="24"/>
        </w:rPr>
        <w:t xml:space="preserve">Hospitals </w:t>
      </w:r>
      <w:r w:rsidR="00E30490" w:rsidRPr="00095398">
        <w:rPr>
          <w:sz w:val="24"/>
          <w:szCs w:val="24"/>
        </w:rPr>
        <w:t xml:space="preserve">are </w:t>
      </w:r>
      <w:r w:rsidRPr="00095398">
        <w:rPr>
          <w:sz w:val="24"/>
          <w:szCs w:val="24"/>
        </w:rPr>
        <w:t xml:space="preserve">an integral part to </w:t>
      </w:r>
      <w:r w:rsidR="00A433E4" w:rsidRPr="00095398">
        <w:rPr>
          <w:sz w:val="24"/>
          <w:szCs w:val="24"/>
        </w:rPr>
        <w:t>society</w:t>
      </w:r>
      <w:r w:rsidRPr="00095398">
        <w:rPr>
          <w:sz w:val="24"/>
          <w:szCs w:val="24"/>
        </w:rPr>
        <w:t xml:space="preserve">.  </w:t>
      </w:r>
      <w:r w:rsidR="00A433E4" w:rsidRPr="00095398">
        <w:rPr>
          <w:sz w:val="24"/>
          <w:szCs w:val="24"/>
        </w:rPr>
        <w:t>Hospitals, also</w:t>
      </w:r>
      <w:r w:rsidR="00A433E4" w:rsidRPr="00095398">
        <w:rPr>
          <w:sz w:val="24"/>
          <w:szCs w:val="24"/>
        </w:rPr>
        <w:t xml:space="preserve"> referred to as medical center</w:t>
      </w:r>
      <w:r w:rsidR="00A433E4" w:rsidRPr="00095398">
        <w:rPr>
          <w:sz w:val="24"/>
          <w:szCs w:val="24"/>
        </w:rPr>
        <w:t>s</w:t>
      </w:r>
      <w:r w:rsidR="00A433E4" w:rsidRPr="00095398">
        <w:rPr>
          <w:sz w:val="24"/>
          <w:szCs w:val="24"/>
        </w:rPr>
        <w:t xml:space="preserve">, </w:t>
      </w:r>
      <w:r w:rsidR="00A433E4" w:rsidRPr="00095398">
        <w:rPr>
          <w:sz w:val="24"/>
          <w:szCs w:val="24"/>
        </w:rPr>
        <w:t>are</w:t>
      </w:r>
      <w:r w:rsidR="00A433E4" w:rsidRPr="00095398">
        <w:rPr>
          <w:sz w:val="24"/>
          <w:szCs w:val="24"/>
        </w:rPr>
        <w:t xml:space="preserve"> health care institution </w:t>
      </w:r>
      <w:r w:rsidR="00A433E4" w:rsidRPr="00095398">
        <w:rPr>
          <w:sz w:val="24"/>
          <w:szCs w:val="24"/>
        </w:rPr>
        <w:t>that provide</w:t>
      </w:r>
      <w:r w:rsidR="00A433E4" w:rsidRPr="00095398">
        <w:rPr>
          <w:sz w:val="24"/>
          <w:szCs w:val="24"/>
        </w:rPr>
        <w:t xml:space="preserve"> patient treatment</w:t>
      </w:r>
      <w:r w:rsidR="00A433E4" w:rsidRPr="00095398">
        <w:rPr>
          <w:sz w:val="24"/>
          <w:szCs w:val="24"/>
        </w:rPr>
        <w:t>s</w:t>
      </w:r>
      <w:r w:rsidR="00A433E4" w:rsidRPr="00095398">
        <w:rPr>
          <w:sz w:val="24"/>
          <w:szCs w:val="24"/>
        </w:rPr>
        <w:t xml:space="preserve"> with specialized medical</w:t>
      </w:r>
      <w:r w:rsidR="00A433E4" w:rsidRPr="00095398">
        <w:rPr>
          <w:sz w:val="24"/>
          <w:szCs w:val="24"/>
        </w:rPr>
        <w:t xml:space="preserve">, </w:t>
      </w:r>
      <w:r w:rsidR="00A433E4" w:rsidRPr="00095398">
        <w:rPr>
          <w:sz w:val="24"/>
          <w:szCs w:val="24"/>
        </w:rPr>
        <w:t>nursing staff and medical equipment</w:t>
      </w:r>
      <w:r w:rsidR="00A433E4" w:rsidRPr="00095398">
        <w:rPr>
          <w:sz w:val="24"/>
          <w:szCs w:val="24"/>
        </w:rPr>
        <w:t xml:space="preserve">.  </w:t>
      </w:r>
      <w:r w:rsidRPr="00095398">
        <w:rPr>
          <w:sz w:val="24"/>
          <w:szCs w:val="24"/>
        </w:rPr>
        <w:t xml:space="preserve">They serve to provide treatment and help cure illnesses </w:t>
      </w:r>
      <w:r w:rsidR="00A433E4" w:rsidRPr="00095398">
        <w:rPr>
          <w:sz w:val="24"/>
          <w:szCs w:val="24"/>
        </w:rPr>
        <w:t xml:space="preserve">all </w:t>
      </w:r>
      <w:r w:rsidRPr="00095398">
        <w:rPr>
          <w:sz w:val="24"/>
          <w:szCs w:val="24"/>
        </w:rPr>
        <w:t>around the world</w:t>
      </w:r>
      <w:r w:rsidR="00E30490" w:rsidRPr="00095398">
        <w:rPr>
          <w:sz w:val="24"/>
          <w:szCs w:val="24"/>
        </w:rPr>
        <w:t>.  Over the years, technology and sc</w:t>
      </w:r>
      <w:r w:rsidR="00FC75E6" w:rsidRPr="00095398">
        <w:rPr>
          <w:sz w:val="24"/>
          <w:szCs w:val="24"/>
        </w:rPr>
        <w:t xml:space="preserve">ience have discovered over 10,000 diseases that could affect humans and most of those diseases do not have a cure.  In order to </w:t>
      </w:r>
      <w:r w:rsidR="00522786" w:rsidRPr="00095398">
        <w:rPr>
          <w:sz w:val="24"/>
          <w:szCs w:val="24"/>
        </w:rPr>
        <w:t>survive</w:t>
      </w:r>
      <w:r w:rsidR="00FC75E6" w:rsidRPr="00095398">
        <w:rPr>
          <w:sz w:val="24"/>
          <w:szCs w:val="24"/>
        </w:rPr>
        <w:t xml:space="preserve"> </w:t>
      </w:r>
      <w:r w:rsidR="00CF09AC" w:rsidRPr="00095398">
        <w:rPr>
          <w:sz w:val="24"/>
          <w:szCs w:val="24"/>
        </w:rPr>
        <w:t xml:space="preserve">global </w:t>
      </w:r>
      <w:r w:rsidR="00FC75E6" w:rsidRPr="00095398">
        <w:rPr>
          <w:sz w:val="24"/>
          <w:szCs w:val="24"/>
        </w:rPr>
        <w:t xml:space="preserve">pandemics, there </w:t>
      </w:r>
      <w:r w:rsidR="00095398" w:rsidRPr="00095398">
        <w:rPr>
          <w:sz w:val="24"/>
          <w:szCs w:val="24"/>
        </w:rPr>
        <w:t>must</w:t>
      </w:r>
      <w:r w:rsidR="00FC75E6" w:rsidRPr="00095398">
        <w:rPr>
          <w:sz w:val="24"/>
          <w:szCs w:val="24"/>
        </w:rPr>
        <w:t xml:space="preserve"> be enough </w:t>
      </w:r>
      <w:r w:rsidR="00522786" w:rsidRPr="00095398">
        <w:rPr>
          <w:sz w:val="24"/>
          <w:szCs w:val="24"/>
        </w:rPr>
        <w:t>medical supplies and hospitals to take care of t</w:t>
      </w:r>
      <w:r w:rsidR="00E96471" w:rsidRPr="00095398">
        <w:rPr>
          <w:sz w:val="24"/>
          <w:szCs w:val="24"/>
        </w:rPr>
        <w:t>hose affected</w:t>
      </w:r>
      <w:r w:rsidR="00522786" w:rsidRPr="00095398">
        <w:rPr>
          <w:sz w:val="24"/>
          <w:szCs w:val="24"/>
        </w:rPr>
        <w:t>.</w:t>
      </w:r>
      <w:r w:rsidR="00CF09AC" w:rsidRPr="00095398">
        <w:rPr>
          <w:sz w:val="24"/>
          <w:szCs w:val="24"/>
        </w:rPr>
        <w:t xml:space="preserve">  </w:t>
      </w:r>
      <w:r w:rsidR="00B14868" w:rsidRPr="00095398">
        <w:rPr>
          <w:sz w:val="24"/>
          <w:szCs w:val="24"/>
        </w:rPr>
        <w:t xml:space="preserve">I have decided to do my project on this topic as it is an important </w:t>
      </w:r>
      <w:r w:rsidR="00050EA1" w:rsidRPr="00095398">
        <w:rPr>
          <w:sz w:val="24"/>
          <w:szCs w:val="24"/>
        </w:rPr>
        <w:t>real-life</w:t>
      </w:r>
      <w:r w:rsidR="00B14868" w:rsidRPr="00095398">
        <w:rPr>
          <w:sz w:val="24"/>
          <w:szCs w:val="24"/>
        </w:rPr>
        <w:t xml:space="preserve"> scenario and has an impact considering all that is going on across the world with the current COVID-19 pandemic.</w:t>
      </w:r>
      <w:r w:rsidR="00050EA1" w:rsidRPr="00095398">
        <w:rPr>
          <w:sz w:val="24"/>
          <w:szCs w:val="24"/>
        </w:rPr>
        <w:t xml:space="preserve">  </w:t>
      </w:r>
    </w:p>
    <w:p w14:paraId="6C5FBC78" w14:textId="1D5CE21A" w:rsidR="005E77EC" w:rsidRPr="00095398" w:rsidRDefault="005E77EC" w:rsidP="005E77EC">
      <w:pPr>
        <w:pStyle w:val="Heading3"/>
        <w:numPr>
          <w:ilvl w:val="1"/>
          <w:numId w:val="16"/>
        </w:numPr>
        <w:rPr>
          <w:sz w:val="30"/>
          <w:szCs w:val="30"/>
        </w:rPr>
      </w:pPr>
      <w:r w:rsidRPr="00095398">
        <w:rPr>
          <w:sz w:val="30"/>
          <w:szCs w:val="30"/>
        </w:rPr>
        <w:t>Problem</w:t>
      </w:r>
    </w:p>
    <w:p w14:paraId="4363E201" w14:textId="3587F540" w:rsidR="00E96471" w:rsidRPr="00095398" w:rsidRDefault="00522786" w:rsidP="005E77EC">
      <w:pPr>
        <w:rPr>
          <w:sz w:val="24"/>
          <w:szCs w:val="24"/>
        </w:rPr>
      </w:pPr>
      <w:r w:rsidRPr="00095398">
        <w:rPr>
          <w:sz w:val="24"/>
          <w:szCs w:val="24"/>
        </w:rPr>
        <w:t>COVID-19</w:t>
      </w:r>
      <w:r w:rsidR="00E96471" w:rsidRPr="00095398">
        <w:rPr>
          <w:sz w:val="24"/>
          <w:szCs w:val="24"/>
        </w:rPr>
        <w:t xml:space="preserve"> has proved to be one of the worst pandemics the </w:t>
      </w:r>
      <w:r w:rsidR="00B14868" w:rsidRPr="00095398">
        <w:rPr>
          <w:sz w:val="24"/>
          <w:szCs w:val="24"/>
        </w:rPr>
        <w:t>world</w:t>
      </w:r>
      <w:r w:rsidR="00E96471" w:rsidRPr="00095398">
        <w:rPr>
          <w:sz w:val="24"/>
          <w:szCs w:val="24"/>
        </w:rPr>
        <w:t xml:space="preserve"> has faced.  The United States</w:t>
      </w:r>
      <w:r w:rsidR="00B14868" w:rsidRPr="00095398">
        <w:rPr>
          <w:sz w:val="24"/>
          <w:szCs w:val="24"/>
        </w:rPr>
        <w:t xml:space="preserve"> especially</w:t>
      </w:r>
      <w:r w:rsidR="00E96471" w:rsidRPr="00095398">
        <w:rPr>
          <w:sz w:val="24"/>
          <w:szCs w:val="24"/>
        </w:rPr>
        <w:t xml:space="preserve"> got hit the hardest with this virus</w:t>
      </w:r>
      <w:r w:rsidR="00050EA1" w:rsidRPr="00095398">
        <w:rPr>
          <w:sz w:val="24"/>
          <w:szCs w:val="24"/>
        </w:rPr>
        <w:t xml:space="preserve"> compared to other countries</w:t>
      </w:r>
      <w:r w:rsidR="00E96471" w:rsidRPr="00095398">
        <w:rPr>
          <w:sz w:val="24"/>
          <w:szCs w:val="24"/>
        </w:rPr>
        <w:t xml:space="preserve">.  Back in March, when the virus first hit the US, New Jersey </w:t>
      </w:r>
      <w:r w:rsidR="00CF09AC" w:rsidRPr="00095398">
        <w:rPr>
          <w:sz w:val="24"/>
          <w:szCs w:val="24"/>
        </w:rPr>
        <w:t>was</w:t>
      </w:r>
      <w:r w:rsidR="00E96471" w:rsidRPr="00095398">
        <w:rPr>
          <w:sz w:val="24"/>
          <w:szCs w:val="24"/>
        </w:rPr>
        <w:t xml:space="preserve"> </w:t>
      </w:r>
      <w:r w:rsidR="00CF09AC" w:rsidRPr="00095398">
        <w:rPr>
          <w:sz w:val="24"/>
          <w:szCs w:val="24"/>
        </w:rPr>
        <w:t>one of the</w:t>
      </w:r>
      <w:r w:rsidR="00050EA1" w:rsidRPr="00095398">
        <w:rPr>
          <w:sz w:val="24"/>
          <w:szCs w:val="24"/>
        </w:rPr>
        <w:t xml:space="preserve"> many</w:t>
      </w:r>
      <w:r w:rsidR="00E96471" w:rsidRPr="00095398">
        <w:rPr>
          <w:sz w:val="24"/>
          <w:szCs w:val="24"/>
        </w:rPr>
        <w:t xml:space="preserve"> states that were affected the most</w:t>
      </w:r>
      <w:r w:rsidR="00F5227B" w:rsidRPr="00095398">
        <w:rPr>
          <w:sz w:val="24"/>
          <w:szCs w:val="24"/>
        </w:rPr>
        <w:t xml:space="preserve">.  It got to the point where there </w:t>
      </w:r>
      <w:r w:rsidR="00CF09AC" w:rsidRPr="00095398">
        <w:rPr>
          <w:sz w:val="24"/>
          <w:szCs w:val="24"/>
        </w:rPr>
        <w:t>were not</w:t>
      </w:r>
      <w:r w:rsidR="00F5227B" w:rsidRPr="00095398">
        <w:rPr>
          <w:sz w:val="24"/>
          <w:szCs w:val="24"/>
        </w:rPr>
        <w:t xml:space="preserve"> enough hospital</w:t>
      </w:r>
      <w:r w:rsidR="00CF09AC" w:rsidRPr="00095398">
        <w:rPr>
          <w:sz w:val="24"/>
          <w:szCs w:val="24"/>
        </w:rPr>
        <w:t xml:space="preserve"> </w:t>
      </w:r>
      <w:r w:rsidR="00F5227B" w:rsidRPr="00095398">
        <w:rPr>
          <w:sz w:val="24"/>
          <w:szCs w:val="24"/>
        </w:rPr>
        <w:t>beds for those infected</w:t>
      </w:r>
      <w:r w:rsidR="00A733F7" w:rsidRPr="00095398">
        <w:rPr>
          <w:sz w:val="24"/>
          <w:szCs w:val="24"/>
        </w:rPr>
        <w:t xml:space="preserve"> across the tristate</w:t>
      </w:r>
      <w:r w:rsidR="00F5227B" w:rsidRPr="00095398">
        <w:rPr>
          <w:sz w:val="24"/>
          <w:szCs w:val="24"/>
        </w:rPr>
        <w:t xml:space="preserve">.  </w:t>
      </w:r>
      <w:r w:rsidR="00050EA1" w:rsidRPr="00095398">
        <w:rPr>
          <w:sz w:val="24"/>
          <w:szCs w:val="24"/>
        </w:rPr>
        <w:t xml:space="preserve">Hospitals were jam packed and nurses and doctors were overwhelmed and running out of resources.  </w:t>
      </w:r>
      <w:r w:rsidR="00A733F7" w:rsidRPr="00095398">
        <w:rPr>
          <w:sz w:val="24"/>
          <w:szCs w:val="24"/>
        </w:rPr>
        <w:t xml:space="preserve">Taking into account the number of </w:t>
      </w:r>
      <w:r w:rsidR="005F0F4B" w:rsidRPr="00095398">
        <w:rPr>
          <w:sz w:val="24"/>
          <w:szCs w:val="24"/>
        </w:rPr>
        <w:t>municipalities</w:t>
      </w:r>
      <w:r w:rsidR="00A733F7" w:rsidRPr="00095398">
        <w:rPr>
          <w:sz w:val="24"/>
          <w:szCs w:val="24"/>
        </w:rPr>
        <w:t>, population, income, and number of hospitals</w:t>
      </w:r>
      <w:r w:rsidR="00A733F7" w:rsidRPr="00095398">
        <w:rPr>
          <w:sz w:val="24"/>
          <w:szCs w:val="24"/>
        </w:rPr>
        <w:t>, t</w:t>
      </w:r>
      <w:r w:rsidR="00CF09AC" w:rsidRPr="00095398">
        <w:rPr>
          <w:sz w:val="24"/>
          <w:szCs w:val="24"/>
        </w:rPr>
        <w:t xml:space="preserve">his project </w:t>
      </w:r>
      <w:r w:rsidR="00050EA1" w:rsidRPr="00095398">
        <w:rPr>
          <w:sz w:val="24"/>
          <w:szCs w:val="24"/>
        </w:rPr>
        <w:t xml:space="preserve">aims to </w:t>
      </w:r>
      <w:r w:rsidR="00CF09AC" w:rsidRPr="00095398">
        <w:rPr>
          <w:sz w:val="24"/>
          <w:szCs w:val="24"/>
        </w:rPr>
        <w:t>show</w:t>
      </w:r>
      <w:r w:rsidR="00F5227B" w:rsidRPr="00095398">
        <w:rPr>
          <w:sz w:val="24"/>
          <w:szCs w:val="24"/>
        </w:rPr>
        <w:t xml:space="preserve"> </w:t>
      </w:r>
      <w:r w:rsidR="00CF09AC" w:rsidRPr="00095398">
        <w:rPr>
          <w:sz w:val="24"/>
          <w:szCs w:val="24"/>
        </w:rPr>
        <w:t>where an addition of new hospita</w:t>
      </w:r>
      <w:r w:rsidR="00826896" w:rsidRPr="00095398">
        <w:rPr>
          <w:sz w:val="24"/>
          <w:szCs w:val="24"/>
        </w:rPr>
        <w:t>ls</w:t>
      </w:r>
      <w:r w:rsidR="005F0F4B" w:rsidRPr="00095398">
        <w:rPr>
          <w:sz w:val="24"/>
          <w:szCs w:val="24"/>
        </w:rPr>
        <w:t xml:space="preserve"> would</w:t>
      </w:r>
      <w:r w:rsidR="00CF09AC" w:rsidRPr="00095398">
        <w:rPr>
          <w:sz w:val="24"/>
          <w:szCs w:val="24"/>
        </w:rPr>
        <w:t xml:space="preserve"> be most beneficial in the state of New Jersey.  </w:t>
      </w:r>
      <w:r w:rsidR="00A733F7" w:rsidRPr="00095398">
        <w:rPr>
          <w:sz w:val="24"/>
          <w:szCs w:val="24"/>
        </w:rPr>
        <w:t xml:space="preserve">This not only will help in future pandemics, but also help </w:t>
      </w:r>
      <w:r w:rsidR="00050EA1" w:rsidRPr="00095398">
        <w:rPr>
          <w:sz w:val="24"/>
          <w:szCs w:val="24"/>
        </w:rPr>
        <w:t xml:space="preserve">on a regular basis in terms of </w:t>
      </w:r>
      <w:r w:rsidR="00A733F7" w:rsidRPr="00095398">
        <w:rPr>
          <w:sz w:val="24"/>
          <w:szCs w:val="24"/>
        </w:rPr>
        <w:t>distribut</w:t>
      </w:r>
      <w:r w:rsidR="00050EA1" w:rsidRPr="00095398">
        <w:rPr>
          <w:sz w:val="24"/>
          <w:szCs w:val="24"/>
        </w:rPr>
        <w:t xml:space="preserve">ing </w:t>
      </w:r>
      <w:r w:rsidR="00A733F7" w:rsidRPr="00095398">
        <w:rPr>
          <w:sz w:val="24"/>
          <w:szCs w:val="24"/>
        </w:rPr>
        <w:t>patients across different hospitals closest to them to reduce hospital wait time etc.</w:t>
      </w:r>
      <w:r w:rsidR="00050EA1" w:rsidRPr="00095398">
        <w:rPr>
          <w:sz w:val="24"/>
          <w:szCs w:val="24"/>
        </w:rPr>
        <w:t xml:space="preserve">  </w:t>
      </w:r>
    </w:p>
    <w:p w14:paraId="16DC4FA8" w14:textId="693E6BBC" w:rsidR="005E77EC" w:rsidRPr="00095398" w:rsidRDefault="005E77EC" w:rsidP="005E77EC">
      <w:pPr>
        <w:pStyle w:val="Heading3"/>
        <w:numPr>
          <w:ilvl w:val="1"/>
          <w:numId w:val="16"/>
        </w:numPr>
        <w:rPr>
          <w:sz w:val="30"/>
          <w:szCs w:val="30"/>
        </w:rPr>
      </w:pPr>
      <w:r w:rsidRPr="00095398">
        <w:rPr>
          <w:sz w:val="30"/>
          <w:szCs w:val="30"/>
        </w:rPr>
        <w:t>Interest</w:t>
      </w:r>
    </w:p>
    <w:p w14:paraId="002A1398" w14:textId="508F6B04" w:rsidR="005E77EC" w:rsidRPr="00095398" w:rsidRDefault="00A733F7" w:rsidP="005E77EC">
      <w:pPr>
        <w:rPr>
          <w:sz w:val="24"/>
          <w:szCs w:val="24"/>
        </w:rPr>
      </w:pPr>
      <w:r w:rsidRPr="00095398">
        <w:rPr>
          <w:sz w:val="24"/>
          <w:szCs w:val="24"/>
        </w:rPr>
        <w:t>Adding new hospitals in New Jersey would be of interest to the Department of Health and Human Services, considering they are the ones in charge of enhancing</w:t>
      </w:r>
      <w:r w:rsidRPr="00095398">
        <w:rPr>
          <w:sz w:val="24"/>
          <w:szCs w:val="24"/>
        </w:rPr>
        <w:t xml:space="preserve"> the health and well-</w:t>
      </w:r>
      <w:r w:rsidRPr="00095398">
        <w:rPr>
          <w:sz w:val="24"/>
          <w:szCs w:val="24"/>
        </w:rPr>
        <w:lastRenderedPageBreak/>
        <w:t>being of all Americans</w:t>
      </w:r>
      <w:r w:rsidRPr="00095398">
        <w:rPr>
          <w:sz w:val="24"/>
          <w:szCs w:val="24"/>
        </w:rPr>
        <w:t xml:space="preserve"> through </w:t>
      </w:r>
      <w:r w:rsidRPr="00095398">
        <w:rPr>
          <w:sz w:val="24"/>
          <w:szCs w:val="24"/>
        </w:rPr>
        <w:t>providing effective health and human services</w:t>
      </w:r>
      <w:r w:rsidRPr="00095398">
        <w:rPr>
          <w:sz w:val="24"/>
          <w:szCs w:val="24"/>
        </w:rPr>
        <w:t xml:space="preserve">.  It would also be of interest to any fresh doctors and nurses looking for a job.  </w:t>
      </w:r>
    </w:p>
    <w:p w14:paraId="255CA34E" w14:textId="56DAD386" w:rsidR="006D435B" w:rsidRPr="00515AA8" w:rsidRDefault="0073071C" w:rsidP="0073071C">
      <w:pPr>
        <w:pStyle w:val="Heading2"/>
        <w:numPr>
          <w:ilvl w:val="0"/>
          <w:numId w:val="16"/>
        </w:numPr>
        <w:rPr>
          <w:sz w:val="40"/>
          <w:szCs w:val="28"/>
        </w:rPr>
      </w:pPr>
      <w:r w:rsidRPr="00515AA8">
        <w:rPr>
          <w:sz w:val="40"/>
          <w:szCs w:val="28"/>
        </w:rPr>
        <w:t>Data</w:t>
      </w:r>
    </w:p>
    <w:p w14:paraId="0DB4DAC3" w14:textId="7A19A55B" w:rsidR="00515AA8" w:rsidRPr="00095398" w:rsidRDefault="00515AA8" w:rsidP="00515AA8">
      <w:pPr>
        <w:pStyle w:val="Heading3"/>
        <w:numPr>
          <w:ilvl w:val="1"/>
          <w:numId w:val="16"/>
        </w:numPr>
        <w:rPr>
          <w:sz w:val="30"/>
          <w:szCs w:val="30"/>
        </w:rPr>
      </w:pPr>
      <w:r w:rsidRPr="00095398">
        <w:rPr>
          <w:sz w:val="30"/>
          <w:szCs w:val="30"/>
        </w:rPr>
        <w:t>Data sources</w:t>
      </w:r>
    </w:p>
    <w:p w14:paraId="114AB54A" w14:textId="1AE44489" w:rsidR="00515AA8" w:rsidRPr="00095398" w:rsidRDefault="00020672" w:rsidP="00515AA8">
      <w:pPr>
        <w:rPr>
          <w:sz w:val="24"/>
          <w:szCs w:val="24"/>
        </w:rPr>
      </w:pPr>
      <w:r w:rsidRPr="00095398">
        <w:rPr>
          <w:sz w:val="24"/>
          <w:szCs w:val="24"/>
        </w:rPr>
        <w:t>I used the following data sources:</w:t>
      </w:r>
    </w:p>
    <w:p w14:paraId="4225FAC9" w14:textId="66D3B3F3" w:rsidR="00020672" w:rsidRPr="00095398" w:rsidRDefault="006C72F3" w:rsidP="0002067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95398">
        <w:rPr>
          <w:sz w:val="24"/>
          <w:szCs w:val="24"/>
        </w:rPr>
        <w:t>B</w:t>
      </w:r>
      <w:r w:rsidR="00020672" w:rsidRPr="00095398">
        <w:rPr>
          <w:sz w:val="24"/>
          <w:szCs w:val="24"/>
        </w:rPr>
        <w:t xml:space="preserve">asic data about New Jersey, including counties and municipalities </w:t>
      </w:r>
      <w:r w:rsidRPr="00095398">
        <w:rPr>
          <w:sz w:val="24"/>
          <w:szCs w:val="24"/>
        </w:rPr>
        <w:t>was scrapped from</w:t>
      </w:r>
      <w:r w:rsidR="00020672" w:rsidRPr="00095398">
        <w:rPr>
          <w:sz w:val="24"/>
          <w:szCs w:val="24"/>
        </w:rPr>
        <w:t xml:space="preserve"> </w:t>
      </w:r>
      <w:hyperlink r:id="rId7" w:history="1">
        <w:r w:rsidR="00020672" w:rsidRPr="00095398">
          <w:rPr>
            <w:rStyle w:val="Hyperlink"/>
            <w:b/>
            <w:sz w:val="24"/>
            <w:szCs w:val="24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Wikip</w:t>
        </w:r>
        <w:r w:rsidR="00020672" w:rsidRPr="00095398">
          <w:rPr>
            <w:rStyle w:val="Hyperlink"/>
            <w:b/>
            <w:sz w:val="24"/>
            <w:szCs w:val="24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e</w:t>
        </w:r>
        <w:r w:rsidR="00020672" w:rsidRPr="00095398">
          <w:rPr>
            <w:rStyle w:val="Hyperlink"/>
            <w:b/>
            <w:sz w:val="24"/>
            <w:szCs w:val="24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dia</w:t>
        </w:r>
      </w:hyperlink>
      <w:r w:rsidR="00020672" w:rsidRPr="00095398">
        <w:rPr>
          <w:sz w:val="24"/>
          <w:szCs w:val="24"/>
        </w:rPr>
        <w:t>.</w:t>
      </w:r>
    </w:p>
    <w:p w14:paraId="1BBA5BB7" w14:textId="379D2CBA" w:rsidR="00020672" w:rsidRPr="00095398" w:rsidRDefault="002D0E5E" w:rsidP="0002067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95398">
        <w:rPr>
          <w:color w:val="auto"/>
          <w:sz w:val="24"/>
          <w:szCs w:val="24"/>
        </w:rPr>
        <w:t xml:space="preserve">Population data </w:t>
      </w:r>
      <w:r w:rsidR="00020672" w:rsidRPr="00095398">
        <w:rPr>
          <w:color w:val="auto"/>
          <w:sz w:val="24"/>
          <w:szCs w:val="24"/>
        </w:rPr>
        <w:t>per county as of early 2020 and</w:t>
      </w:r>
      <w:r w:rsidRPr="00095398">
        <w:rPr>
          <w:color w:val="auto"/>
          <w:sz w:val="24"/>
          <w:szCs w:val="24"/>
        </w:rPr>
        <w:t xml:space="preserve"> median income data p</w:t>
      </w:r>
      <w:r w:rsidR="00020672" w:rsidRPr="00095398">
        <w:rPr>
          <w:color w:val="auto"/>
          <w:sz w:val="24"/>
          <w:szCs w:val="24"/>
        </w:rPr>
        <w:t xml:space="preserve">er county as of </w:t>
      </w:r>
      <w:r w:rsidR="00020672" w:rsidRPr="00095398">
        <w:rPr>
          <w:sz w:val="24"/>
          <w:szCs w:val="24"/>
        </w:rPr>
        <w:t>2018</w:t>
      </w:r>
      <w:r w:rsidR="006C72F3" w:rsidRPr="00095398">
        <w:rPr>
          <w:sz w:val="24"/>
          <w:szCs w:val="24"/>
        </w:rPr>
        <w:t xml:space="preserve"> was also scrapped</w:t>
      </w:r>
      <w:r w:rsidRPr="00095398">
        <w:rPr>
          <w:sz w:val="24"/>
          <w:szCs w:val="24"/>
        </w:rPr>
        <w:t xml:space="preserve"> from </w:t>
      </w:r>
      <w:hyperlink r:id="rId8" w:history="1">
        <w:r w:rsidRPr="00095398">
          <w:rPr>
            <w:rStyle w:val="Hyperlink"/>
            <w:b/>
            <w:bCs/>
            <w:sz w:val="24"/>
            <w:szCs w:val="24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new</w:t>
        </w:r>
        <w:r w:rsidR="006076A9" w:rsidRPr="00095398">
          <w:rPr>
            <w:rStyle w:val="Hyperlink"/>
            <w:b/>
            <w:bCs/>
            <w:sz w:val="24"/>
            <w:szCs w:val="24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 xml:space="preserve"> </w:t>
        </w:r>
        <w:r w:rsidRPr="00095398">
          <w:rPr>
            <w:rStyle w:val="Hyperlink"/>
            <w:b/>
            <w:bCs/>
            <w:sz w:val="24"/>
            <w:szCs w:val="24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jersey</w:t>
        </w:r>
        <w:r w:rsidR="006076A9" w:rsidRPr="00095398">
          <w:rPr>
            <w:rStyle w:val="Hyperlink"/>
            <w:b/>
            <w:bCs/>
            <w:sz w:val="24"/>
            <w:szCs w:val="24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 xml:space="preserve"> </w:t>
        </w:r>
        <w:r w:rsidRPr="00095398">
          <w:rPr>
            <w:rStyle w:val="Hyperlink"/>
            <w:b/>
            <w:bCs/>
            <w:sz w:val="24"/>
            <w:szCs w:val="24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demographics</w:t>
        </w:r>
      </w:hyperlink>
      <w:r w:rsidRPr="00095398">
        <w:rPr>
          <w:sz w:val="24"/>
          <w:szCs w:val="24"/>
        </w:rPr>
        <w:t xml:space="preserve">, and </w:t>
      </w:r>
      <w:hyperlink r:id="rId9" w:history="1">
        <w:r w:rsidRPr="00095398">
          <w:rPr>
            <w:rStyle w:val="Hyperlink"/>
            <w:b/>
            <w:bCs/>
            <w:sz w:val="24"/>
            <w:szCs w:val="24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Indexmundi</w:t>
        </w:r>
      </w:hyperlink>
      <w:r w:rsidRPr="00095398">
        <w:rPr>
          <w:sz w:val="24"/>
          <w:szCs w:val="24"/>
        </w:rPr>
        <w:t>, respectively</w:t>
      </w:r>
      <w:r w:rsidR="00020672" w:rsidRPr="00095398">
        <w:rPr>
          <w:sz w:val="24"/>
          <w:szCs w:val="24"/>
        </w:rPr>
        <w:t>.</w:t>
      </w:r>
    </w:p>
    <w:p w14:paraId="517647C1" w14:textId="36CB7923" w:rsidR="006C72F3" w:rsidRPr="00095398" w:rsidRDefault="006C72F3" w:rsidP="006C72F3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95398">
        <w:rPr>
          <w:b/>
          <w:bCs/>
          <w:sz w:val="24"/>
          <w:szCs w:val="24"/>
        </w:rPr>
        <w:t>Python’s Geopy library</w:t>
      </w:r>
      <w:r w:rsidRPr="00095398">
        <w:rPr>
          <w:sz w:val="24"/>
          <w:szCs w:val="24"/>
        </w:rPr>
        <w:t xml:space="preserve"> was used to locate the geographical coordinates of each county.  Geopy was not able to find two of the coordinates so I used </w:t>
      </w:r>
      <w:r w:rsidRPr="00095398">
        <w:rPr>
          <w:b/>
          <w:bCs/>
          <w:sz w:val="24"/>
          <w:szCs w:val="24"/>
        </w:rPr>
        <w:t>Google Maps</w:t>
      </w:r>
      <w:r w:rsidRPr="00095398">
        <w:rPr>
          <w:sz w:val="24"/>
          <w:szCs w:val="24"/>
        </w:rPr>
        <w:t xml:space="preserve"> to manually get </w:t>
      </w:r>
      <w:r w:rsidR="009F465C" w:rsidRPr="00095398">
        <w:rPr>
          <w:sz w:val="24"/>
          <w:szCs w:val="24"/>
        </w:rPr>
        <w:t>those</w:t>
      </w:r>
      <w:r w:rsidRPr="00095398">
        <w:rPr>
          <w:sz w:val="24"/>
          <w:szCs w:val="24"/>
        </w:rPr>
        <w:t>.</w:t>
      </w:r>
    </w:p>
    <w:p w14:paraId="5AF29A1E" w14:textId="5C83D9DD" w:rsidR="00020672" w:rsidRPr="00095398" w:rsidRDefault="00020672" w:rsidP="0002067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95398">
        <w:rPr>
          <w:b/>
          <w:bCs/>
          <w:sz w:val="24"/>
          <w:szCs w:val="24"/>
        </w:rPr>
        <w:t>Foursquare API</w:t>
      </w:r>
      <w:r w:rsidR="006C72F3" w:rsidRPr="00095398">
        <w:rPr>
          <w:b/>
          <w:bCs/>
          <w:sz w:val="24"/>
          <w:szCs w:val="24"/>
        </w:rPr>
        <w:t xml:space="preserve"> </w:t>
      </w:r>
      <w:r w:rsidR="006C72F3" w:rsidRPr="00095398">
        <w:rPr>
          <w:sz w:val="24"/>
          <w:szCs w:val="24"/>
        </w:rPr>
        <w:t>was used</w:t>
      </w:r>
      <w:r w:rsidRPr="00095398">
        <w:rPr>
          <w:sz w:val="24"/>
          <w:szCs w:val="24"/>
        </w:rPr>
        <w:t xml:space="preserve"> to gather all the hospitals located near each county.</w:t>
      </w:r>
    </w:p>
    <w:p w14:paraId="1C4CB1BF" w14:textId="37440C82" w:rsidR="00103D58" w:rsidRPr="00095398" w:rsidRDefault="00103D58" w:rsidP="00103D58">
      <w:pPr>
        <w:pStyle w:val="Heading3"/>
        <w:numPr>
          <w:ilvl w:val="1"/>
          <w:numId w:val="16"/>
        </w:numPr>
        <w:rPr>
          <w:sz w:val="30"/>
          <w:szCs w:val="30"/>
        </w:rPr>
      </w:pPr>
      <w:r w:rsidRPr="00095398">
        <w:rPr>
          <w:sz w:val="30"/>
          <w:szCs w:val="30"/>
        </w:rPr>
        <w:t>Data usage</w:t>
      </w:r>
      <w:r w:rsidR="006F713D" w:rsidRPr="00095398">
        <w:rPr>
          <w:sz w:val="30"/>
          <w:szCs w:val="30"/>
        </w:rPr>
        <w:t>/cleaning</w:t>
      </w:r>
    </w:p>
    <w:p w14:paraId="4E865F6B" w14:textId="7CDEFD46" w:rsidR="00103D58" w:rsidRPr="00095398" w:rsidRDefault="00103D58" w:rsidP="00103D58">
      <w:pPr>
        <w:rPr>
          <w:sz w:val="24"/>
          <w:szCs w:val="24"/>
        </w:rPr>
      </w:pPr>
      <w:r w:rsidRPr="00095398">
        <w:rPr>
          <w:sz w:val="24"/>
          <w:szCs w:val="24"/>
        </w:rPr>
        <w:t xml:space="preserve">Data that was extracted from </w:t>
      </w:r>
      <w:r w:rsidR="006F713D" w:rsidRPr="00095398">
        <w:rPr>
          <w:sz w:val="24"/>
          <w:szCs w:val="24"/>
        </w:rPr>
        <w:t>all three websites</w:t>
      </w:r>
      <w:r w:rsidRPr="00095398">
        <w:rPr>
          <w:sz w:val="24"/>
          <w:szCs w:val="24"/>
        </w:rPr>
        <w:t xml:space="preserve"> was scrapped and combined into one </w:t>
      </w:r>
      <w:r w:rsidR="006F713D" w:rsidRPr="00095398">
        <w:rPr>
          <w:sz w:val="24"/>
          <w:szCs w:val="24"/>
        </w:rPr>
        <w:t xml:space="preserve">table </w:t>
      </w:r>
      <w:r w:rsidRPr="00095398">
        <w:rPr>
          <w:sz w:val="24"/>
          <w:szCs w:val="24"/>
        </w:rPr>
        <w:t xml:space="preserve">for readability. </w:t>
      </w:r>
      <w:r w:rsidR="009F465C" w:rsidRPr="00095398">
        <w:rPr>
          <w:sz w:val="24"/>
          <w:szCs w:val="24"/>
        </w:rPr>
        <w:t xml:space="preserve"> </w:t>
      </w:r>
      <w:r w:rsidRPr="00095398">
        <w:rPr>
          <w:sz w:val="24"/>
          <w:szCs w:val="24"/>
        </w:rPr>
        <w:t xml:space="preserve">This includes counties, municipalities, population, and income.  </w:t>
      </w:r>
      <w:r w:rsidR="006F713D" w:rsidRPr="00095398">
        <w:rPr>
          <w:sz w:val="24"/>
          <w:szCs w:val="24"/>
        </w:rPr>
        <w:t xml:space="preserve">The </w:t>
      </w:r>
      <w:hyperlink r:id="rId10" w:history="1">
        <w:r w:rsidR="006F713D" w:rsidRPr="00095398">
          <w:rPr>
            <w:rStyle w:val="Hyperlink"/>
            <w:sz w:val="24"/>
            <w:szCs w:val="24"/>
          </w:rPr>
          <w:t>Wikipedia</w:t>
        </w:r>
      </w:hyperlink>
      <w:r w:rsidR="006F713D" w:rsidRPr="00095398">
        <w:rPr>
          <w:sz w:val="24"/>
          <w:szCs w:val="24"/>
        </w:rPr>
        <w:t xml:space="preserve"> </w:t>
      </w:r>
      <w:r w:rsidR="009F465C" w:rsidRPr="00095398">
        <w:rPr>
          <w:sz w:val="24"/>
          <w:szCs w:val="24"/>
        </w:rPr>
        <w:t>website</w:t>
      </w:r>
      <w:r w:rsidR="006F713D" w:rsidRPr="00095398">
        <w:rPr>
          <w:sz w:val="24"/>
          <w:szCs w:val="24"/>
        </w:rPr>
        <w:t xml:space="preserve"> had </w:t>
      </w:r>
      <w:r w:rsidR="006076A9" w:rsidRPr="00095398">
        <w:rPr>
          <w:sz w:val="24"/>
          <w:szCs w:val="24"/>
        </w:rPr>
        <w:t>lots</w:t>
      </w:r>
      <w:r w:rsidR="006F713D" w:rsidRPr="00095398">
        <w:rPr>
          <w:sz w:val="24"/>
          <w:szCs w:val="24"/>
        </w:rPr>
        <w:t xml:space="preserve"> of excess information on its table such as municipal type, form of government, community established, and year incorporated.  I dropped all these columns since they provided no value to </w:t>
      </w:r>
      <w:r w:rsidR="002D0E5E" w:rsidRPr="00095398">
        <w:rPr>
          <w:sz w:val="24"/>
          <w:szCs w:val="24"/>
        </w:rPr>
        <w:t xml:space="preserve">solve the problem.  The website </w:t>
      </w:r>
      <w:r w:rsidR="006F713D" w:rsidRPr="00095398">
        <w:rPr>
          <w:sz w:val="24"/>
          <w:szCs w:val="24"/>
        </w:rPr>
        <w:t>also contained population data from 2010 and 2017</w:t>
      </w:r>
      <w:r w:rsidR="002D0E5E" w:rsidRPr="00095398">
        <w:rPr>
          <w:sz w:val="24"/>
          <w:szCs w:val="24"/>
        </w:rPr>
        <w:t xml:space="preserve">, which </w:t>
      </w:r>
      <w:r w:rsidR="006F713D" w:rsidRPr="00095398">
        <w:rPr>
          <w:sz w:val="24"/>
          <w:szCs w:val="24"/>
        </w:rPr>
        <w:t xml:space="preserve">I dropped and replaced with the </w:t>
      </w:r>
      <w:r w:rsidR="002D0E5E" w:rsidRPr="00095398">
        <w:rPr>
          <w:sz w:val="24"/>
          <w:szCs w:val="24"/>
        </w:rPr>
        <w:t>2020</w:t>
      </w:r>
      <w:r w:rsidR="006F713D" w:rsidRPr="00095398">
        <w:rPr>
          <w:sz w:val="24"/>
          <w:szCs w:val="24"/>
        </w:rPr>
        <w:t xml:space="preserve"> data scrapped from the </w:t>
      </w:r>
      <w:hyperlink r:id="rId11" w:history="1">
        <w:r w:rsidR="002D0E5E" w:rsidRPr="00095398">
          <w:rPr>
            <w:rStyle w:val="Hyperlink"/>
            <w:sz w:val="24"/>
            <w:szCs w:val="24"/>
          </w:rPr>
          <w:t>new</w:t>
        </w:r>
        <w:r w:rsidR="006076A9" w:rsidRPr="00095398">
          <w:rPr>
            <w:rStyle w:val="Hyperlink"/>
            <w:sz w:val="24"/>
            <w:szCs w:val="24"/>
          </w:rPr>
          <w:t xml:space="preserve"> </w:t>
        </w:r>
        <w:r w:rsidR="002D0E5E" w:rsidRPr="00095398">
          <w:rPr>
            <w:rStyle w:val="Hyperlink"/>
            <w:sz w:val="24"/>
            <w:szCs w:val="24"/>
          </w:rPr>
          <w:t>jersey</w:t>
        </w:r>
        <w:r w:rsidR="006076A9" w:rsidRPr="00095398">
          <w:rPr>
            <w:rStyle w:val="Hyperlink"/>
            <w:sz w:val="24"/>
            <w:szCs w:val="24"/>
          </w:rPr>
          <w:t xml:space="preserve"> </w:t>
        </w:r>
        <w:r w:rsidR="002D0E5E" w:rsidRPr="00095398">
          <w:rPr>
            <w:rStyle w:val="Hyperlink"/>
            <w:sz w:val="24"/>
            <w:szCs w:val="24"/>
          </w:rPr>
          <w:t>demographics</w:t>
        </w:r>
      </w:hyperlink>
      <w:r w:rsidR="002D0E5E" w:rsidRPr="00095398">
        <w:rPr>
          <w:sz w:val="24"/>
          <w:szCs w:val="24"/>
        </w:rPr>
        <w:t xml:space="preserve"> website</w:t>
      </w:r>
      <w:r w:rsidR="006F713D" w:rsidRPr="00095398">
        <w:rPr>
          <w:sz w:val="24"/>
          <w:szCs w:val="24"/>
        </w:rPr>
        <w:t xml:space="preserve">.  The geographical coordinates </w:t>
      </w:r>
      <w:r w:rsidR="009F465C" w:rsidRPr="00095398">
        <w:rPr>
          <w:sz w:val="24"/>
          <w:szCs w:val="24"/>
        </w:rPr>
        <w:t>for each New Jersey county was</w:t>
      </w:r>
      <w:r w:rsidR="006F713D" w:rsidRPr="00095398">
        <w:rPr>
          <w:sz w:val="24"/>
          <w:szCs w:val="24"/>
        </w:rPr>
        <w:t xml:space="preserve"> gathered from the Geopy library and appended to the </w:t>
      </w:r>
      <w:r w:rsidR="009F465C" w:rsidRPr="00095398">
        <w:rPr>
          <w:sz w:val="24"/>
          <w:szCs w:val="24"/>
        </w:rPr>
        <w:t xml:space="preserve">final </w:t>
      </w:r>
      <w:r w:rsidR="006F713D" w:rsidRPr="00095398">
        <w:rPr>
          <w:sz w:val="24"/>
          <w:szCs w:val="24"/>
        </w:rPr>
        <w:t>table</w:t>
      </w:r>
      <w:r w:rsidR="002D0E5E" w:rsidRPr="00095398">
        <w:rPr>
          <w:sz w:val="24"/>
          <w:szCs w:val="24"/>
        </w:rPr>
        <w:t xml:space="preserve">.  Two locations were not found so I manually had to append the latitude and longitude through </w:t>
      </w:r>
      <w:r w:rsidR="009F465C" w:rsidRPr="00095398">
        <w:rPr>
          <w:sz w:val="24"/>
          <w:szCs w:val="24"/>
        </w:rPr>
        <w:t xml:space="preserve">searching on </w:t>
      </w:r>
      <w:r w:rsidR="002D0E5E" w:rsidRPr="00095398">
        <w:rPr>
          <w:sz w:val="24"/>
          <w:szCs w:val="24"/>
        </w:rPr>
        <w:t xml:space="preserve">Google Maps.  </w:t>
      </w:r>
      <w:r w:rsidR="00FA4F17" w:rsidRPr="00095398">
        <w:rPr>
          <w:sz w:val="24"/>
          <w:szCs w:val="24"/>
        </w:rPr>
        <w:t xml:space="preserve">Next, hospital data was gathered from Foursquare. </w:t>
      </w:r>
      <w:r w:rsidR="005F0F4B" w:rsidRPr="00095398">
        <w:rPr>
          <w:sz w:val="24"/>
          <w:szCs w:val="24"/>
        </w:rPr>
        <w:t xml:space="preserve"> </w:t>
      </w:r>
      <w:r w:rsidR="00FA4F17" w:rsidRPr="00095398">
        <w:rPr>
          <w:sz w:val="24"/>
          <w:szCs w:val="24"/>
        </w:rPr>
        <w:t xml:space="preserve">This included hospital latitude and longitude as well as the hospital name.  </w:t>
      </w:r>
      <w:r w:rsidR="009F465C" w:rsidRPr="00095398">
        <w:rPr>
          <w:sz w:val="24"/>
          <w:szCs w:val="24"/>
        </w:rPr>
        <w:t>Foursquare ended up gathering hospitals from New York, Pennsylvania, and Delaware since they are relatively close to New Jersey.  Since I am only focused on New Jersey, I dropped the hospitals that were from a different state.  Once all the New Jersey hospitals were gathered</w:t>
      </w:r>
      <w:r w:rsidR="005F0F4B" w:rsidRPr="00095398">
        <w:rPr>
          <w:sz w:val="24"/>
          <w:szCs w:val="24"/>
        </w:rPr>
        <w:t xml:space="preserve">, I was able to get the number of hospitals per county </w:t>
      </w:r>
      <w:r w:rsidR="00B14868" w:rsidRPr="00095398">
        <w:rPr>
          <w:sz w:val="24"/>
          <w:szCs w:val="24"/>
        </w:rPr>
        <w:t>to</w:t>
      </w:r>
      <w:r w:rsidR="005F0F4B" w:rsidRPr="00095398">
        <w:rPr>
          <w:sz w:val="24"/>
          <w:szCs w:val="24"/>
        </w:rPr>
        <w:t xml:space="preserve"> see which counties have more hospitals and which have less.  Out of </w:t>
      </w:r>
      <w:r w:rsidR="005F0F4B" w:rsidRPr="00095398">
        <w:rPr>
          <w:sz w:val="24"/>
          <w:szCs w:val="24"/>
        </w:rPr>
        <w:lastRenderedPageBreak/>
        <w:t xml:space="preserve">all this, only </w:t>
      </w:r>
      <w:r w:rsidR="005F0F4B" w:rsidRPr="00095398">
        <w:rPr>
          <w:sz w:val="24"/>
          <w:szCs w:val="24"/>
        </w:rPr>
        <w:t xml:space="preserve">the number of counties, population, income, and </w:t>
      </w:r>
      <w:r w:rsidR="006076A9" w:rsidRPr="00095398">
        <w:rPr>
          <w:sz w:val="24"/>
          <w:szCs w:val="24"/>
        </w:rPr>
        <w:t xml:space="preserve">the </w:t>
      </w:r>
      <w:r w:rsidR="005F0F4B" w:rsidRPr="00095398">
        <w:rPr>
          <w:sz w:val="24"/>
          <w:szCs w:val="24"/>
        </w:rPr>
        <w:t>number of hospitals</w:t>
      </w:r>
      <w:r w:rsidR="005F0F4B" w:rsidRPr="00095398">
        <w:rPr>
          <w:sz w:val="24"/>
          <w:szCs w:val="24"/>
        </w:rPr>
        <w:t xml:space="preserve"> per county were used to solve the problem.  The</w:t>
      </w:r>
      <w:r w:rsidR="009F465C" w:rsidRPr="00095398">
        <w:rPr>
          <w:sz w:val="24"/>
          <w:szCs w:val="24"/>
        </w:rPr>
        <w:t>se selected</w:t>
      </w:r>
      <w:r w:rsidR="005F0F4B" w:rsidRPr="00095398">
        <w:rPr>
          <w:sz w:val="24"/>
          <w:szCs w:val="24"/>
        </w:rPr>
        <w:t xml:space="preserve"> data </w:t>
      </w:r>
      <w:r w:rsidR="009F465C" w:rsidRPr="00095398">
        <w:rPr>
          <w:sz w:val="24"/>
          <w:szCs w:val="24"/>
        </w:rPr>
        <w:t>columns were</w:t>
      </w:r>
      <w:r w:rsidR="005F0F4B" w:rsidRPr="00095398">
        <w:rPr>
          <w:sz w:val="24"/>
          <w:szCs w:val="24"/>
        </w:rPr>
        <w:t xml:space="preserve"> then</w:t>
      </w:r>
      <w:r w:rsidR="006076A9" w:rsidRPr="00095398">
        <w:rPr>
          <w:sz w:val="24"/>
          <w:szCs w:val="24"/>
        </w:rPr>
        <w:t xml:space="preserve"> normalized </w:t>
      </w:r>
      <w:r w:rsidR="009F465C" w:rsidRPr="00095398">
        <w:rPr>
          <w:sz w:val="24"/>
          <w:szCs w:val="24"/>
        </w:rPr>
        <w:t>in order to</w:t>
      </w:r>
      <w:r w:rsidR="005F0F4B" w:rsidRPr="00095398">
        <w:rPr>
          <w:sz w:val="24"/>
          <w:szCs w:val="24"/>
        </w:rPr>
        <w:t xml:space="preserve"> </w:t>
      </w:r>
      <w:r w:rsidR="006076A9" w:rsidRPr="00095398">
        <w:rPr>
          <w:sz w:val="24"/>
          <w:szCs w:val="24"/>
        </w:rPr>
        <w:t xml:space="preserve">test and </w:t>
      </w:r>
      <w:r w:rsidR="009F465C" w:rsidRPr="00095398">
        <w:rPr>
          <w:sz w:val="24"/>
          <w:szCs w:val="24"/>
        </w:rPr>
        <w:t>determine correlation</w:t>
      </w:r>
      <w:r w:rsidR="006076A9" w:rsidRPr="00095398">
        <w:rPr>
          <w:sz w:val="24"/>
          <w:szCs w:val="24"/>
        </w:rPr>
        <w:t xml:space="preserve"> with each other.  The goal of this is to locate counties that did not have many hospitals and correlate that to the population and income in that area, </w:t>
      </w:r>
      <w:r w:rsidR="00B14868" w:rsidRPr="00095398">
        <w:rPr>
          <w:sz w:val="24"/>
          <w:szCs w:val="24"/>
        </w:rPr>
        <w:t>and</w:t>
      </w:r>
      <w:r w:rsidR="006076A9" w:rsidRPr="00095398">
        <w:rPr>
          <w:sz w:val="24"/>
          <w:szCs w:val="24"/>
        </w:rPr>
        <w:t xml:space="preserve"> the overall density of how many towns reside in the county.  Finally, this data will be used to inference a solution to the problem stated and, in the end, figure out the ideal </w:t>
      </w:r>
      <w:r w:rsidR="00826896" w:rsidRPr="00095398">
        <w:rPr>
          <w:sz w:val="24"/>
          <w:szCs w:val="24"/>
        </w:rPr>
        <w:t>locations</w:t>
      </w:r>
      <w:r w:rsidR="006076A9" w:rsidRPr="00095398">
        <w:rPr>
          <w:sz w:val="24"/>
          <w:szCs w:val="24"/>
        </w:rPr>
        <w:t xml:space="preserve"> for building </w:t>
      </w:r>
      <w:r w:rsidR="00826896" w:rsidRPr="00095398">
        <w:rPr>
          <w:sz w:val="24"/>
          <w:szCs w:val="24"/>
        </w:rPr>
        <w:t>additional</w:t>
      </w:r>
      <w:r w:rsidR="006076A9" w:rsidRPr="00095398">
        <w:rPr>
          <w:sz w:val="24"/>
          <w:szCs w:val="24"/>
        </w:rPr>
        <w:t xml:space="preserve"> hospitals.  </w:t>
      </w:r>
    </w:p>
    <w:sectPr w:rsidR="00103D58" w:rsidRPr="00095398" w:rsidSect="00FA4F17">
      <w:footerReference w:type="default" r:id="rId12"/>
      <w:pgSz w:w="12240" w:h="15840"/>
      <w:pgMar w:top="1080" w:right="1080" w:bottom="1080" w:left="1080" w:header="720" w:footer="79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9BDE1" w14:textId="77777777" w:rsidR="004E48F6" w:rsidRDefault="004E48F6">
      <w:pPr>
        <w:spacing w:after="0" w:line="240" w:lineRule="auto"/>
      </w:pPr>
      <w:r>
        <w:separator/>
      </w:r>
    </w:p>
  </w:endnote>
  <w:endnote w:type="continuationSeparator" w:id="0">
    <w:p w14:paraId="3D4914BB" w14:textId="77777777" w:rsidR="004E48F6" w:rsidRDefault="004E4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72893270"/>
      <w:docPartObj>
        <w:docPartGallery w:val="Page Numbers (Top of Page)"/>
        <w:docPartUnique/>
      </w:docPartObj>
    </w:sdtPr>
    <w:sdtEndPr/>
    <w:sdtContent>
      <w:p w14:paraId="4812A9CB" w14:textId="77777777" w:rsidR="006D435B" w:rsidRDefault="00CD749A" w:rsidP="00FA4F17">
        <w:pPr>
          <w:pStyle w:val="Footer"/>
          <w:ind w:left="9360" w:firstLine="72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6F9E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C074A" w14:textId="77777777" w:rsidR="004E48F6" w:rsidRDefault="004E48F6">
      <w:pPr>
        <w:spacing w:after="0" w:line="240" w:lineRule="auto"/>
      </w:pPr>
      <w:r>
        <w:separator/>
      </w:r>
    </w:p>
  </w:footnote>
  <w:footnote w:type="continuationSeparator" w:id="0">
    <w:p w14:paraId="00D45A03" w14:textId="77777777" w:rsidR="004E48F6" w:rsidRDefault="004E4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6C63A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C7434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4AA3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68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6" w15:restartNumberingAfterBreak="0">
    <w:nsid w:val="000861D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009C14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52FC0"/>
    <w:multiLevelType w:val="multilevel"/>
    <w:tmpl w:val="1804A9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89A64A8"/>
    <w:multiLevelType w:val="hybridMultilevel"/>
    <w:tmpl w:val="A15E3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C515B5"/>
    <w:multiLevelType w:val="multilevel"/>
    <w:tmpl w:val="0B3A1EE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D61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9"/>
  </w:num>
  <w:num w:numId="4">
    <w:abstractNumId w:val="4"/>
  </w:num>
  <w:num w:numId="5">
    <w:abstractNumId w:val="14"/>
  </w:num>
  <w:num w:numId="6">
    <w:abstractNumId w:val="13"/>
  </w:num>
  <w:num w:numId="7">
    <w:abstractNumId w:val="8"/>
  </w:num>
  <w:num w:numId="8">
    <w:abstractNumId w:val="15"/>
  </w:num>
  <w:num w:numId="9">
    <w:abstractNumId w:val="7"/>
  </w:num>
  <w:num w:numId="10">
    <w:abstractNumId w:val="10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E9"/>
    <w:rsid w:val="00020672"/>
    <w:rsid w:val="00050EA1"/>
    <w:rsid w:val="00095398"/>
    <w:rsid w:val="000B4B27"/>
    <w:rsid w:val="000C1BE9"/>
    <w:rsid w:val="00103D58"/>
    <w:rsid w:val="00146691"/>
    <w:rsid w:val="0029097C"/>
    <w:rsid w:val="002B1947"/>
    <w:rsid w:val="002D0E5E"/>
    <w:rsid w:val="002E53A9"/>
    <w:rsid w:val="0040452B"/>
    <w:rsid w:val="004255FD"/>
    <w:rsid w:val="00434192"/>
    <w:rsid w:val="00467CDA"/>
    <w:rsid w:val="004A2D22"/>
    <w:rsid w:val="004E48F6"/>
    <w:rsid w:val="00515AA8"/>
    <w:rsid w:val="00522786"/>
    <w:rsid w:val="005E77EC"/>
    <w:rsid w:val="005E7CEF"/>
    <w:rsid w:val="005F0F4B"/>
    <w:rsid w:val="006076A9"/>
    <w:rsid w:val="00613193"/>
    <w:rsid w:val="00666F9E"/>
    <w:rsid w:val="006C72F3"/>
    <w:rsid w:val="006D435B"/>
    <w:rsid w:val="006F713D"/>
    <w:rsid w:val="0073071C"/>
    <w:rsid w:val="00826896"/>
    <w:rsid w:val="008E1F75"/>
    <w:rsid w:val="009F465C"/>
    <w:rsid w:val="00A433E4"/>
    <w:rsid w:val="00A733F7"/>
    <w:rsid w:val="00A97BE9"/>
    <w:rsid w:val="00B14868"/>
    <w:rsid w:val="00CC3A7F"/>
    <w:rsid w:val="00CD749A"/>
    <w:rsid w:val="00CF09AC"/>
    <w:rsid w:val="00D54F24"/>
    <w:rsid w:val="00DD0931"/>
    <w:rsid w:val="00E2268F"/>
    <w:rsid w:val="00E30490"/>
    <w:rsid w:val="00E94449"/>
    <w:rsid w:val="00E96471"/>
    <w:rsid w:val="00F5227B"/>
    <w:rsid w:val="00FA4F17"/>
    <w:rsid w:val="00FC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3E425"/>
  <w15:chartTrackingRefBased/>
  <w15:docId w15:val="{3CC33BF4-54F0-4D13-B4BE-017DDCFE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7EC"/>
  </w:style>
  <w:style w:type="paragraph" w:styleId="Heading1">
    <w:name w:val="heading 1"/>
    <w:basedOn w:val="Normal"/>
    <w:next w:val="Normal"/>
    <w:link w:val="Heading1Char"/>
    <w:uiPriority w:val="1"/>
    <w:qFormat/>
    <w:rsid w:val="00D54F24"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4F24"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7A4F13" w:themeColor="accent1" w:themeShade="8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4F24"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CC3A7F"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CC3A7F"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F5F5F" w:themeColor="text2" w:themeTint="BF"/>
      <w:sz w:val="36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CC3A7F"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7A4F13" w:themeColor="accent1" w:themeShade="80"/>
      <w:sz w:val="36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F5F5F" w:themeColor="text2" w:themeTint="BF"/>
      <w:sz w:val="3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1"/>
    <w:rsid w:val="0029097C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9097C"/>
    <w:rPr>
      <w:rFonts w:asciiTheme="majorHAnsi" w:eastAsiaTheme="majorEastAsia" w:hAnsiTheme="majorHAnsi" w:cstheme="majorBidi"/>
      <w:b/>
      <w:color w:val="7A4F13" w:themeColor="accent1" w:themeShade="80"/>
      <w:sz w:val="38"/>
      <w:szCs w:val="26"/>
    </w:rPr>
  </w:style>
  <w:style w:type="paragraph" w:styleId="ListBullet">
    <w:name w:val="List Bullet"/>
    <w:basedOn w:val="Normal"/>
    <w:uiPriority w:val="5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odernPaper">
    <w:name w:val="Modern Paper"/>
    <w:basedOn w:val="TableNormal"/>
    <w:uiPriority w:val="99"/>
    <w:rsid w:val="00CC3A7F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7A4F13" w:themeColor="accent1" w:themeShade="80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1"/>
    <w:rsid w:val="0029097C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29097C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9097C"/>
    <w:rPr>
      <w:rFonts w:asciiTheme="majorHAnsi" w:eastAsiaTheme="majorEastAsia" w:hAnsiTheme="majorHAnsi" w:cstheme="majorBidi"/>
      <w:b/>
      <w:color w:val="5F5F5F" w:themeColor="text2" w:themeTint="BF"/>
      <w:sz w:val="36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9097C"/>
    <w:rPr>
      <w:rFonts w:asciiTheme="majorHAnsi" w:eastAsiaTheme="majorEastAsia" w:hAnsiTheme="majorHAnsi" w:cstheme="majorBidi"/>
      <w:b/>
      <w:color w:val="7A4F13" w:themeColor="accent1" w:themeShade="80"/>
      <w:sz w:val="36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9097C"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9097C"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9097C"/>
    <w:rPr>
      <w:rFonts w:asciiTheme="majorHAnsi" w:eastAsiaTheme="majorEastAsia" w:hAnsiTheme="majorHAnsi" w:cstheme="majorBidi"/>
      <w:b/>
      <w:iCs/>
      <w:color w:val="5F5F5F" w:themeColor="text2" w:themeTint="BF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D54F24"/>
    <w:rPr>
      <w:i w:val="0"/>
      <w:iCs/>
      <w:color w:val="7A4F13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54F24"/>
    <w:rPr>
      <w:b/>
      <w:i/>
      <w:iCs/>
      <w:color w:val="7A4F13" w:themeColor="accent1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54F24"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7A4F13" w:themeColor="accent1" w:themeShade="80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54F24"/>
    <w:rPr>
      <w:rFonts w:eastAsiaTheme="minorEastAsia"/>
      <w:b/>
      <w:color w:val="7A4F13" w:themeColor="accent1" w:themeShade="80"/>
      <w:sz w:val="56"/>
    </w:rPr>
  </w:style>
  <w:style w:type="character" w:styleId="PlaceholderText">
    <w:name w:val="Placeholder Text"/>
    <w:basedOn w:val="DefaultParagraphFont"/>
    <w:uiPriority w:val="99"/>
    <w:semiHidden/>
    <w:rsid w:val="00666F9E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3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3"/>
    <w:rsid w:val="0029097C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6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2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A7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A7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C3A7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3A7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3A7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3A7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C3A7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A7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A7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A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A7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C3A7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3A7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3A7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3A7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C3A7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3A7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3A7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3A7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C3A7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A7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A7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C3A7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CC3A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3A7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C3A7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3A7F"/>
    <w:rPr>
      <w:rFonts w:ascii="Consolas" w:hAnsi="Consolas"/>
      <w:szCs w:val="21"/>
    </w:rPr>
  </w:style>
  <w:style w:type="character" w:styleId="Hyperlink">
    <w:name w:val="Hyperlink"/>
    <w:basedOn w:val="DefaultParagraphFont"/>
    <w:uiPriority w:val="99"/>
    <w:unhideWhenUsed/>
    <w:rsid w:val="000B4B27"/>
    <w:rPr>
      <w:color w:val="413C4C" w:themeColor="accent3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5E77E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206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713D"/>
    <w:rPr>
      <w:color w:val="487B97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wjersey-demographics.com/counties_by_popul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municipalities_in_New_Jersey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ewjersey-demographics.com/counties_by_populati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List_of_municipalities_in_New_Jers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dexmundi.com/facts/united-states/quick-facts/new-jersey/median-household-income#table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man\AppData\Roaming\Microsoft\Templates\Modern%20paper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469</TotalTime>
  <Pages>3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Manian</dc:creator>
  <cp:keywords/>
  <dc:description/>
  <cp:lastModifiedBy>Michael Manian</cp:lastModifiedBy>
  <cp:revision>6</cp:revision>
  <dcterms:created xsi:type="dcterms:W3CDTF">2020-07-17T22:22:00Z</dcterms:created>
  <dcterms:modified xsi:type="dcterms:W3CDTF">2020-07-18T06:11:00Z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